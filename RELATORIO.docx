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D77D" w14:textId="18088F92" w:rsidR="00E81978" w:rsidRPr="00B53282" w:rsidRDefault="00310981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36D0E676B8A14A80972BBB786986D54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A0C0C">
            <w:rPr>
              <w:noProof/>
            </w:rPr>
            <w:t>Identificação e caracterização do projeto</w:t>
          </w:r>
        </w:sdtContent>
      </w:sdt>
    </w:p>
    <w:p w14:paraId="601598A5" w14:textId="0B571498" w:rsidR="00B823AA" w:rsidRPr="00B53282" w:rsidRDefault="009E3C1B" w:rsidP="00B823AA">
      <w:pPr>
        <w:pStyle w:val="Ttulo21"/>
        <w:rPr>
          <w:noProof/>
        </w:rPr>
      </w:pPr>
      <w:r>
        <w:rPr>
          <w:noProof/>
        </w:rPr>
        <w:t>Diogo Miguel Mota Carvalho 8180125</w:t>
      </w:r>
    </w:p>
    <w:p w14:paraId="378DE1A9" w14:textId="7C9BB3F4" w:rsidR="00E81978" w:rsidRPr="00B53282" w:rsidRDefault="009E3C1B" w:rsidP="00B823AA">
      <w:pPr>
        <w:pStyle w:val="Ttulo21"/>
        <w:rPr>
          <w:noProof/>
        </w:rPr>
      </w:pPr>
      <w:r>
        <w:rPr>
          <w:noProof/>
        </w:rPr>
        <w:t>Escola Superior de Tecnologia e Gestão do Politecnico do Porto</w:t>
      </w:r>
    </w:p>
    <w:p w14:paraId="5916E390" w14:textId="52FF8ECA" w:rsidR="00E81978" w:rsidRPr="00B53282" w:rsidRDefault="00E81978">
      <w:pPr>
        <w:pStyle w:val="Ttulo"/>
        <w:rPr>
          <w:noProof/>
        </w:rPr>
      </w:pPr>
    </w:p>
    <w:p w14:paraId="5E24FCFA" w14:textId="4D91B714" w:rsidR="00E81978" w:rsidRPr="009E3C1B" w:rsidRDefault="009E3C1B" w:rsidP="00B823AA">
      <w:pPr>
        <w:pStyle w:val="Ttulo21"/>
        <w:rPr>
          <w:noProof/>
          <w:u w:val="single"/>
        </w:rPr>
      </w:pPr>
      <w:r>
        <w:rPr>
          <w:noProof/>
        </w:rPr>
        <w:t>Relatório do desenvolvimento de uma plataforma de reservas de mesas para almoços e jantares</w:t>
      </w:r>
    </w:p>
    <w:p w14:paraId="4C09F1B7" w14:textId="2FB6D35E" w:rsidR="00E81978" w:rsidRDefault="002773EE">
      <w:pPr>
        <w:pStyle w:val="TtulodeSeco"/>
        <w:rPr>
          <w:noProof/>
        </w:rPr>
      </w:pPr>
      <w:r>
        <w:rPr>
          <w:noProof/>
        </w:rPr>
        <w:lastRenderedPageBreak/>
        <w:t>Indice</w:t>
      </w:r>
    </w:p>
    <w:p w14:paraId="13D778DF" w14:textId="4C44AD92" w:rsidR="00F720DC" w:rsidRPr="00F720DC" w:rsidRDefault="00F720DC" w:rsidP="00F720DC"/>
    <w:p w14:paraId="01C39A7A" w14:textId="4809E507" w:rsidR="00F720DC" w:rsidRPr="00F720DC" w:rsidRDefault="00F720DC" w:rsidP="00F720DC"/>
    <w:p w14:paraId="3EA42BEA" w14:textId="3B358FD7" w:rsidR="00F720DC" w:rsidRPr="00F720DC" w:rsidRDefault="00F720DC" w:rsidP="00F720DC"/>
    <w:p w14:paraId="10DC1129" w14:textId="658B1481" w:rsidR="00F720DC" w:rsidRDefault="00F720DC" w:rsidP="00F720DC">
      <w:pPr>
        <w:rPr>
          <w:rFonts w:asciiTheme="majorHAnsi" w:eastAsiaTheme="majorEastAsia" w:hAnsiTheme="majorHAnsi" w:cstheme="majorBidi"/>
          <w:noProof/>
        </w:rPr>
      </w:pPr>
    </w:p>
    <w:p w14:paraId="239E8510" w14:textId="5332BCFB" w:rsidR="00F720DC" w:rsidRPr="00F720DC" w:rsidRDefault="00F720DC" w:rsidP="00F720DC">
      <w:pPr>
        <w:tabs>
          <w:tab w:val="left" w:pos="2028"/>
        </w:tabs>
        <w:rPr>
          <w:sz w:val="40"/>
          <w:szCs w:val="40"/>
        </w:rPr>
      </w:pPr>
      <w:r w:rsidRPr="00F720DC">
        <w:rPr>
          <w:sz w:val="40"/>
          <w:szCs w:val="40"/>
        </w:rPr>
        <w:t>1-Identificação e caracterização do projeto</w:t>
      </w:r>
    </w:p>
    <w:p w14:paraId="2B316F0D" w14:textId="09C4DFC8" w:rsidR="00F720DC" w:rsidRPr="00F720DC" w:rsidRDefault="00F720DC" w:rsidP="00F720DC">
      <w:pPr>
        <w:tabs>
          <w:tab w:val="left" w:pos="2028"/>
        </w:tabs>
        <w:ind w:left="720" w:firstLine="0"/>
        <w:rPr>
          <w:sz w:val="40"/>
          <w:szCs w:val="40"/>
        </w:rPr>
      </w:pPr>
      <w:r w:rsidRPr="00F720DC">
        <w:rPr>
          <w:sz w:val="40"/>
          <w:szCs w:val="40"/>
        </w:rPr>
        <w:t>2-Especificação geral do software a desenvolver</w:t>
      </w:r>
    </w:p>
    <w:p w14:paraId="23E737B3" w14:textId="33A9C486" w:rsidR="00F720DC" w:rsidRPr="00F720DC" w:rsidRDefault="00F720DC" w:rsidP="00F720DC">
      <w:pPr>
        <w:tabs>
          <w:tab w:val="left" w:pos="2028"/>
        </w:tabs>
        <w:rPr>
          <w:sz w:val="40"/>
          <w:szCs w:val="40"/>
        </w:rPr>
      </w:pPr>
      <w:r w:rsidRPr="00F720DC">
        <w:rPr>
          <w:sz w:val="40"/>
          <w:szCs w:val="40"/>
        </w:rPr>
        <w:t>3-Analise dos Principais pontos do trabalho</w:t>
      </w:r>
    </w:p>
    <w:p w14:paraId="70D19BE0" w14:textId="55EF189B" w:rsidR="00E81978" w:rsidRDefault="00310981" w:rsidP="00F720DC">
      <w:pPr>
        <w:pStyle w:val="TtulodeSeco"/>
        <w:numPr>
          <w:ilvl w:val="0"/>
          <w:numId w:val="16"/>
        </w:numPr>
        <w:rPr>
          <w:noProof/>
        </w:rPr>
      </w:pPr>
      <w:sdt>
        <w:sdtPr>
          <w:rPr>
            <w:noProof/>
          </w:rPr>
          <w:alias w:val="Título da secção:"/>
          <w:tag w:val="Título da secção:"/>
          <w:id w:val="984196707"/>
          <w:placeholder>
            <w:docPart w:val="D470F252F58E4513A4B301DDFB3B99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A0C0C">
            <w:rPr>
              <w:noProof/>
            </w:rPr>
            <w:t>Identificação e caracterização do projeto</w:t>
          </w:r>
        </w:sdtContent>
      </w:sdt>
    </w:p>
    <w:p w14:paraId="32A39689" w14:textId="31DD049A" w:rsidR="00F720DC" w:rsidRDefault="00F720DC" w:rsidP="00F720DC">
      <w:pPr>
        <w:rPr>
          <w:rFonts w:asciiTheme="majorHAnsi" w:eastAsiaTheme="majorEastAsia" w:hAnsiTheme="majorHAnsi" w:cstheme="majorBidi"/>
          <w:noProof/>
        </w:rPr>
      </w:pPr>
    </w:p>
    <w:p w14:paraId="758978DF" w14:textId="77777777" w:rsidR="00F720DC" w:rsidRDefault="00F720DC" w:rsidP="00101430">
      <w:pPr>
        <w:jc w:val="both"/>
      </w:pPr>
    </w:p>
    <w:p w14:paraId="29A0D1AA" w14:textId="77777777" w:rsidR="00F720DC" w:rsidRDefault="00F720DC" w:rsidP="00101430">
      <w:pPr>
        <w:jc w:val="both"/>
      </w:pPr>
    </w:p>
    <w:p w14:paraId="070648FD" w14:textId="35EEEA57" w:rsidR="00F720DC" w:rsidRDefault="00F720DC" w:rsidP="00101430">
      <w:r>
        <w:t>Modelo  de negócios da Empresa:</w:t>
      </w:r>
    </w:p>
    <w:p w14:paraId="3077A254" w14:textId="089DA0F3" w:rsidR="00F720DC" w:rsidRDefault="00101430" w:rsidP="00101430">
      <w:r>
        <w:t>Ao cliente apenas lhe é possível criar uma nova reserva e cancelar as passadas.</w:t>
      </w:r>
    </w:p>
    <w:p w14:paraId="22343E21" w14:textId="1FE811E4" w:rsidR="00101430" w:rsidRDefault="00101430" w:rsidP="00101430">
      <w:r>
        <w:t>Apenas o Administrador poderá alterar o estado de uma reserva, entre os estados possíveis, ver os clientes inscritos e banir os mesmos da aplicação assim como do restaurante, pode ver uma listagem de todas as ementas efetuadas e efetuar qualquer alteração nas mesmas.</w:t>
      </w:r>
    </w:p>
    <w:p w14:paraId="250323BC" w14:textId="0D53FDF4" w:rsidR="00101430" w:rsidRDefault="00101430" w:rsidP="00101430">
      <w:r>
        <w:t>A informação sensível do cliente é criptografada, de maneira a respeitar a privacidade do cliente.</w:t>
      </w:r>
    </w:p>
    <w:p w14:paraId="6A422C5D" w14:textId="2600AD25" w:rsidR="00101430" w:rsidRDefault="00101430" w:rsidP="00101430"/>
    <w:p w14:paraId="02FF3CC9" w14:textId="2845FDB3" w:rsidR="00101430" w:rsidRDefault="00101430" w:rsidP="00101430"/>
    <w:p w14:paraId="202288AE" w14:textId="67E24E14" w:rsidR="00101430" w:rsidRDefault="00101430" w:rsidP="00101430"/>
    <w:p w14:paraId="6FDA516B" w14:textId="25727540" w:rsidR="00101430" w:rsidRDefault="00101430" w:rsidP="00101430"/>
    <w:p w14:paraId="3308E9FF" w14:textId="7805BBFE" w:rsidR="00101430" w:rsidRDefault="00101430" w:rsidP="00101430"/>
    <w:p w14:paraId="0F09EFBE" w14:textId="0B3F183B" w:rsidR="00101430" w:rsidRDefault="00101430" w:rsidP="00101430"/>
    <w:p w14:paraId="0E91387F" w14:textId="7431284A" w:rsidR="00101430" w:rsidRDefault="00101430" w:rsidP="00101430"/>
    <w:p w14:paraId="1CE39C04" w14:textId="62E5061D" w:rsidR="00101430" w:rsidRDefault="00101430" w:rsidP="00101430"/>
    <w:p w14:paraId="07287D60" w14:textId="375E8280" w:rsidR="00101430" w:rsidRDefault="00101430" w:rsidP="00101430"/>
    <w:p w14:paraId="4F56AD36" w14:textId="4B3FD240" w:rsidR="00101430" w:rsidRDefault="00101430" w:rsidP="00101430"/>
    <w:p w14:paraId="1C277770" w14:textId="77777777" w:rsidR="00DA0C0C" w:rsidRDefault="00101430" w:rsidP="00101430">
      <w:r>
        <w:tab/>
      </w:r>
      <w:r>
        <w:tab/>
      </w:r>
      <w:r>
        <w:tab/>
      </w:r>
    </w:p>
    <w:p w14:paraId="5CE5EDF8" w14:textId="77777777" w:rsidR="00DA0C0C" w:rsidRDefault="00DA0C0C" w:rsidP="00101430"/>
    <w:p w14:paraId="706CBF08" w14:textId="77777777" w:rsidR="00DA0C0C" w:rsidRDefault="00DA0C0C" w:rsidP="00101430"/>
    <w:p w14:paraId="17B25EA2" w14:textId="77777777" w:rsidR="00DA0C0C" w:rsidRDefault="00DA0C0C" w:rsidP="00101430"/>
    <w:p w14:paraId="6A71AEB9" w14:textId="16E9857A" w:rsidR="00101430" w:rsidRDefault="00101430" w:rsidP="00DA0C0C">
      <w:pPr>
        <w:ind w:left="1440"/>
      </w:pPr>
      <w:r>
        <w:t>2-Especificação geral do software a desenvolver</w:t>
      </w:r>
    </w:p>
    <w:p w14:paraId="272AAB14" w14:textId="2AF1ECB8" w:rsidR="00101430" w:rsidRDefault="00101430" w:rsidP="00101430"/>
    <w:p w14:paraId="1E130924" w14:textId="5B5269B1" w:rsidR="00101430" w:rsidRDefault="00101430" w:rsidP="00101430"/>
    <w:p w14:paraId="03AD8D50" w14:textId="3412D9A8" w:rsidR="00101430" w:rsidRDefault="00101430" w:rsidP="00101430"/>
    <w:p w14:paraId="5234C039" w14:textId="3FBFF53D" w:rsidR="00101430" w:rsidRDefault="00DA0C0C" w:rsidP="00DA0C0C">
      <w:pPr>
        <w:tabs>
          <w:tab w:val="left" w:pos="2472"/>
        </w:tabs>
      </w:pPr>
      <w:r>
        <w:t>Para o desenvolvimento deste projeto foram utilizadas ferramentas de backend development como NodeJS, Express e pacotes externos respetivos ao Express tais como express-session</w:t>
      </w:r>
      <w:r w:rsidR="007C0582">
        <w:t xml:space="preserve"> e method-override.</w:t>
      </w:r>
      <w:r>
        <w:t xml:space="preserve"> </w:t>
      </w:r>
      <w:r w:rsidR="007C0582" w:rsidRPr="007C0582">
        <w:rPr>
          <w:u w:val="single"/>
        </w:rPr>
        <w:t>N</w:t>
      </w:r>
      <w:r w:rsidRPr="007C0582">
        <w:rPr>
          <w:u w:val="single"/>
        </w:rPr>
        <w:t>a</w:t>
      </w:r>
      <w:r>
        <w:t xml:space="preserve"> base de dados foi utilizada a base de dados não relacional MongoDB e go package Mongoose.</w:t>
      </w:r>
    </w:p>
    <w:p w14:paraId="06B52B20" w14:textId="5B347084" w:rsidR="00DA0C0C" w:rsidRDefault="00DA0C0C" w:rsidP="00DA0C0C">
      <w:pPr>
        <w:tabs>
          <w:tab w:val="left" w:pos="2472"/>
        </w:tabs>
      </w:pPr>
      <w:r>
        <w:t>No desenvolvimento frontend foi utilizado EJS como template engine e bootstrap para a construção da interface do utilizador.</w:t>
      </w:r>
    </w:p>
    <w:p w14:paraId="5A8B304F" w14:textId="28C92423" w:rsidR="00101430" w:rsidRDefault="00101430" w:rsidP="00101430"/>
    <w:p w14:paraId="477C1999" w14:textId="7EEED5F9" w:rsidR="00101430" w:rsidRDefault="00101430" w:rsidP="00101430"/>
    <w:p w14:paraId="2B93B808" w14:textId="5D07C712" w:rsidR="00101430" w:rsidRDefault="00101430" w:rsidP="00101430"/>
    <w:p w14:paraId="0E6CF846" w14:textId="057D5D24" w:rsidR="00101430" w:rsidRDefault="00101430" w:rsidP="00101430"/>
    <w:p w14:paraId="356ADB09" w14:textId="5F61C182" w:rsidR="00101430" w:rsidRDefault="00101430" w:rsidP="00101430"/>
    <w:p w14:paraId="44497EE1" w14:textId="529551BB" w:rsidR="00101430" w:rsidRDefault="00101430" w:rsidP="00101430"/>
    <w:p w14:paraId="456D6486" w14:textId="10B6509C" w:rsidR="00101430" w:rsidRDefault="00101430" w:rsidP="00101430"/>
    <w:p w14:paraId="3D3F21AD" w14:textId="39FBBBBF" w:rsidR="00101430" w:rsidRDefault="00101430" w:rsidP="00101430"/>
    <w:p w14:paraId="095E5652" w14:textId="032249A8" w:rsidR="00101430" w:rsidRDefault="00101430" w:rsidP="00101430"/>
    <w:p w14:paraId="5570588B" w14:textId="5201B446" w:rsidR="00101430" w:rsidRDefault="00101430" w:rsidP="00101430"/>
    <w:p w14:paraId="266DC1DD" w14:textId="5BB30C5B" w:rsidR="00101430" w:rsidRDefault="00101430" w:rsidP="00101430"/>
    <w:p w14:paraId="7EEDED6D" w14:textId="08BA5DCC" w:rsidR="00101430" w:rsidRDefault="00101430" w:rsidP="00101430"/>
    <w:p w14:paraId="70ACFD80" w14:textId="3785FFA7" w:rsidR="00101430" w:rsidRDefault="00101430" w:rsidP="00101430"/>
    <w:p w14:paraId="2AAD6FBA" w14:textId="5AA4060A" w:rsidR="00101430" w:rsidRDefault="00101430" w:rsidP="00101430"/>
    <w:p w14:paraId="618894CF" w14:textId="4FC1A79C" w:rsidR="00101430" w:rsidRDefault="00101430" w:rsidP="00101430"/>
    <w:p w14:paraId="5347E06A" w14:textId="07792D0F" w:rsidR="00101430" w:rsidRDefault="00101430" w:rsidP="00101430"/>
    <w:p w14:paraId="4EC2572A" w14:textId="1096C160" w:rsidR="00101430" w:rsidRDefault="00101430" w:rsidP="00101430"/>
    <w:p w14:paraId="02852E8F" w14:textId="4A57DDA5" w:rsidR="00101430" w:rsidRDefault="00101430" w:rsidP="00101430"/>
    <w:p w14:paraId="27DED78A" w14:textId="2AFF9663" w:rsidR="00101430" w:rsidRDefault="00101430" w:rsidP="00101430"/>
    <w:p w14:paraId="2A3911DB" w14:textId="6A6ED9BE" w:rsidR="00101430" w:rsidRDefault="00101430" w:rsidP="00101430"/>
    <w:p w14:paraId="39A45066" w14:textId="6FAD34FD" w:rsidR="00101430" w:rsidRDefault="00101430" w:rsidP="00101430"/>
    <w:p w14:paraId="62D6C93E" w14:textId="55805ACA" w:rsidR="00101430" w:rsidRDefault="00101430" w:rsidP="00101430">
      <w:r>
        <w:tab/>
      </w:r>
      <w:r>
        <w:tab/>
      </w:r>
      <w:r>
        <w:tab/>
        <w:t>3- Analise dos principais pontos do trabalho</w:t>
      </w:r>
    </w:p>
    <w:p w14:paraId="3827EC46" w14:textId="38C90EEC" w:rsidR="00101430" w:rsidRDefault="00101430" w:rsidP="00101430"/>
    <w:p w14:paraId="144E3B25" w14:textId="183FB1E4" w:rsidR="00101430" w:rsidRDefault="00101430" w:rsidP="00101430"/>
    <w:p w14:paraId="5E983B30" w14:textId="77777777" w:rsidR="00101430" w:rsidRPr="00F720DC" w:rsidRDefault="00101430" w:rsidP="00101430"/>
    <w:sectPr w:rsidR="00101430" w:rsidRPr="00F720DC" w:rsidSect="005C61DD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EBCCC" w14:textId="77777777" w:rsidR="00310981" w:rsidRDefault="00310981">
      <w:pPr>
        <w:spacing w:line="240" w:lineRule="auto"/>
      </w:pPr>
      <w:r>
        <w:separator/>
      </w:r>
    </w:p>
    <w:p w14:paraId="798DD59F" w14:textId="77777777" w:rsidR="00310981" w:rsidRDefault="00310981"/>
  </w:endnote>
  <w:endnote w:type="continuationSeparator" w:id="0">
    <w:p w14:paraId="7C93A6BD" w14:textId="77777777" w:rsidR="00310981" w:rsidRDefault="00310981">
      <w:pPr>
        <w:spacing w:line="240" w:lineRule="auto"/>
      </w:pPr>
      <w:r>
        <w:continuationSeparator/>
      </w:r>
    </w:p>
    <w:p w14:paraId="477097F2" w14:textId="77777777" w:rsidR="00310981" w:rsidRDefault="00310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C2180" w14:textId="77777777" w:rsidR="00310981" w:rsidRDefault="00310981">
      <w:pPr>
        <w:spacing w:line="240" w:lineRule="auto"/>
      </w:pPr>
      <w:r>
        <w:separator/>
      </w:r>
    </w:p>
    <w:p w14:paraId="7F1DFA3F" w14:textId="77777777" w:rsidR="00310981" w:rsidRDefault="00310981"/>
  </w:footnote>
  <w:footnote w:type="continuationSeparator" w:id="0">
    <w:p w14:paraId="3C8BC184" w14:textId="77777777" w:rsidR="00310981" w:rsidRDefault="00310981">
      <w:pPr>
        <w:spacing w:line="240" w:lineRule="auto"/>
      </w:pPr>
      <w:r>
        <w:continuationSeparator/>
      </w:r>
    </w:p>
    <w:p w14:paraId="588BB008" w14:textId="77777777" w:rsidR="00310981" w:rsidRDefault="00310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2E853" w14:textId="1B78911C" w:rsidR="00E81978" w:rsidRDefault="00310981">
    <w:pPr>
      <w:pStyle w:val="Cabealho"/>
    </w:pPr>
    <w:sdt>
      <w:sdtPr>
        <w:rPr>
          <w:rStyle w:val="Forte"/>
          <w:u w:val="single"/>
        </w:rPr>
        <w:alias w:val="Cabeçalho da primeira página"/>
        <w:tag w:val=""/>
        <w:id w:val="12739865"/>
        <w:placeholder>
          <w:docPart w:val="84DD8647DAB14FB2B3ED373907A56EA9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Tipodeletrapredefinidodopargrafo"/>
          <w:caps w:val="0"/>
        </w:rPr>
      </w:sdtEndPr>
      <w:sdtContent>
        <w:r w:rsidR="00DA0C0C" w:rsidRPr="00B53282">
          <w:rPr>
            <w:noProof/>
            <w:lang w:bidi="pt-PT"/>
          </w:rPr>
          <w:t>Título das figuras:</w:t>
        </w:r>
      </w:sdtContent>
    </w:sdt>
    <w:r w:rsidR="005D3A03">
      <w:rPr>
        <w:rStyle w:val="Forte"/>
        <w:lang w:bidi="pt-PT"/>
      </w:rPr>
      <w:ptab w:relativeTo="margin" w:alignment="right" w:leader="none"/>
    </w:r>
    <w:r w:rsidR="005D3A03">
      <w:rPr>
        <w:rStyle w:val="Forte"/>
        <w:lang w:bidi="pt-PT"/>
      </w:rPr>
      <w:fldChar w:fldCharType="begin"/>
    </w:r>
    <w:r w:rsidR="005D3A03">
      <w:rPr>
        <w:rStyle w:val="Forte"/>
        <w:lang w:bidi="pt-PT"/>
      </w:rPr>
      <w:instrText xml:space="preserve"> PAGE   \* MERGEFORMAT </w:instrText>
    </w:r>
    <w:r w:rsidR="005D3A03">
      <w:rPr>
        <w:rStyle w:val="Forte"/>
        <w:lang w:bidi="pt-PT"/>
      </w:rPr>
      <w:fldChar w:fldCharType="separate"/>
    </w:r>
    <w:r w:rsidR="000D3F41">
      <w:rPr>
        <w:rStyle w:val="Forte"/>
        <w:noProof/>
        <w:lang w:bidi="pt-PT"/>
      </w:rPr>
      <w:t>8</w:t>
    </w:r>
    <w:r w:rsidR="005D3A03">
      <w:rPr>
        <w:rStyle w:val="Forte"/>
        <w:noProof/>
        <w:lang w:bidi="pt-P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71FF5" w14:textId="1EB138AA" w:rsidR="00E81978" w:rsidRDefault="009E3C1B">
    <w:pPr>
      <w:pStyle w:val="Cabealho"/>
      <w:rPr>
        <w:rStyle w:val="Forte"/>
      </w:rPr>
    </w:pPr>
    <w:r>
      <w:rPr>
        <w:lang w:bidi="pt-PT"/>
      </w:rPr>
      <w:t xml:space="preserve">Relatório trabalho prático Programação em ambiente web Época Especial </w:t>
    </w:r>
    <w:r w:rsidR="005D3A03">
      <w:rPr>
        <w:rStyle w:val="Forte"/>
        <w:lang w:bidi="pt-PT"/>
      </w:rPr>
      <w:ptab w:relativeTo="margin" w:alignment="right" w:leader="none"/>
    </w:r>
    <w:r w:rsidR="005D3A03">
      <w:rPr>
        <w:rStyle w:val="Forte"/>
        <w:lang w:bidi="pt-PT"/>
      </w:rPr>
      <w:fldChar w:fldCharType="begin"/>
    </w:r>
    <w:r w:rsidR="005D3A03">
      <w:rPr>
        <w:rStyle w:val="Forte"/>
        <w:lang w:bidi="pt-PT"/>
      </w:rPr>
      <w:instrText xml:space="preserve"> PAGE   \* MERGEFORMAT </w:instrText>
    </w:r>
    <w:r w:rsidR="005D3A03">
      <w:rPr>
        <w:rStyle w:val="Forte"/>
        <w:lang w:bidi="pt-PT"/>
      </w:rPr>
      <w:fldChar w:fldCharType="separate"/>
    </w:r>
    <w:r w:rsidR="000D3F41">
      <w:rPr>
        <w:rStyle w:val="Forte"/>
        <w:noProof/>
        <w:lang w:bidi="pt-PT"/>
      </w:rPr>
      <w:t>1</w:t>
    </w:r>
    <w:r w:rsidR="005D3A03">
      <w:rPr>
        <w:rStyle w:val="Forte"/>
        <w:noProof/>
        <w:lang w:bidi="pt-P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mmarc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B1706C6"/>
    <w:multiLevelType w:val="hybridMultilevel"/>
    <w:tmpl w:val="39CA71AA"/>
    <w:lvl w:ilvl="0" w:tplc="76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1B"/>
    <w:rsid w:val="000D3F41"/>
    <w:rsid w:val="00101430"/>
    <w:rsid w:val="00162F57"/>
    <w:rsid w:val="002773EE"/>
    <w:rsid w:val="00310981"/>
    <w:rsid w:val="00355DCA"/>
    <w:rsid w:val="00551A02"/>
    <w:rsid w:val="005534FA"/>
    <w:rsid w:val="005C61DD"/>
    <w:rsid w:val="005D3A03"/>
    <w:rsid w:val="00607AC7"/>
    <w:rsid w:val="007C0582"/>
    <w:rsid w:val="008002C0"/>
    <w:rsid w:val="00830316"/>
    <w:rsid w:val="008C5323"/>
    <w:rsid w:val="009A6A3B"/>
    <w:rsid w:val="009E3C1B"/>
    <w:rsid w:val="00B53282"/>
    <w:rsid w:val="00B823AA"/>
    <w:rsid w:val="00BA45DB"/>
    <w:rsid w:val="00BB2093"/>
    <w:rsid w:val="00BF4184"/>
    <w:rsid w:val="00C0601E"/>
    <w:rsid w:val="00C31D30"/>
    <w:rsid w:val="00CD6E39"/>
    <w:rsid w:val="00CF6E91"/>
    <w:rsid w:val="00D85B68"/>
    <w:rsid w:val="00DA0C0C"/>
    <w:rsid w:val="00E6004D"/>
    <w:rsid w:val="00E81978"/>
    <w:rsid w:val="00F379B7"/>
    <w:rsid w:val="00F525FA"/>
    <w:rsid w:val="00F54EC6"/>
    <w:rsid w:val="00F720D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3979D"/>
  <w15:chartTrackingRefBased/>
  <w15:docId w15:val="{81C2DBA3-2DDB-4AFF-8C7B-2B70BCC4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Ttulo1">
    <w:name w:val="heading 1"/>
    <w:basedOn w:val="Normal"/>
    <w:next w:val="Normal"/>
    <w:link w:val="Ttulo1Carte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te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co">
    <w:name w:val="Título de Secção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arter"/>
    <w:uiPriority w:val="99"/>
    <w:unhideWhenUsed/>
    <w:qFormat/>
    <w:pPr>
      <w:spacing w:line="240" w:lineRule="auto"/>
      <w:ind w:firstLine="0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kern w:val="24"/>
    </w:rPr>
  </w:style>
  <w:style w:type="character" w:styleId="Forte">
    <w:name w:val="Strong"/>
    <w:basedOn w:val="Tipodeletrapredefinidodopargrafo"/>
    <w:uiPriority w:val="22"/>
    <w:unhideWhenUsed/>
    <w:qFormat/>
    <w:rPr>
      <w:b w:val="0"/>
      <w:bCs w:val="0"/>
      <w:caps/>
      <w:smallCaps w:val="0"/>
    </w:rPr>
  </w:style>
  <w:style w:type="character" w:styleId="TextodoMarcadordePosio">
    <w:name w:val="Placeholder Text"/>
    <w:basedOn w:val="Tipodeletrapredefinidodopargrafo"/>
    <w:uiPriority w:val="99"/>
    <w:semiHidden/>
    <w:rsid w:val="005D3A03"/>
    <w:rPr>
      <w:color w:val="404040" w:themeColor="text1" w:themeTint="BF"/>
    </w:rPr>
  </w:style>
  <w:style w:type="paragraph" w:styleId="SemEspaamento">
    <w:name w:val="No Spacing"/>
    <w:aliases w:val="No Indent"/>
    <w:uiPriority w:val="3"/>
    <w:qFormat/>
    <w:pPr>
      <w:ind w:firstLine="0"/>
    </w:pPr>
  </w:style>
  <w:style w:type="character" w:customStyle="1" w:styleId="Ttulo1Carter">
    <w:name w:val="Título 1 Caráter"/>
    <w:basedOn w:val="Tipodeletrapredefinidodopargraf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ter">
    <w:name w:val="Título 2 Caráter"/>
    <w:basedOn w:val="Tipodeletrapredefinidodopargraf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te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ter">
    <w:name w:val="Título Caráter"/>
    <w:basedOn w:val="Tipodeletrapredefinidodopargrafo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ter">
    <w:name w:val="Título 4 Caráter"/>
    <w:basedOn w:val="Tipodeletrapredefinidodopargrafo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ter">
    <w:name w:val="Título 5 Caráter"/>
    <w:basedOn w:val="Tipodeletrapredefinidodopargrafo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co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Corpodetexto">
    <w:name w:val="Body Text"/>
    <w:basedOn w:val="Normal"/>
    <w:link w:val="CorpodetextoCarter"/>
    <w:uiPriority w:val="99"/>
    <w:semiHidden/>
    <w:unhideWhenUsed/>
    <w:pPr>
      <w:spacing w:after="120"/>
      <w:ind w:firstLine="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arter"/>
    <w:uiPriority w:val="99"/>
    <w:semiHidden/>
    <w:unhideWhenUsed/>
    <w:pPr>
      <w:spacing w:after="120"/>
      <w:ind w:firstLine="0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FF2002"/>
    <w:rPr>
      <w:kern w:val="24"/>
      <w:sz w:val="22"/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pPr>
      <w:spacing w:after="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Pr>
      <w:kern w:val="24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pPr>
      <w:spacing w:after="120"/>
      <w:ind w:left="360" w:firstLine="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Pr>
      <w:kern w:val="24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pPr>
      <w:spacing w:after="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Pr>
      <w:kern w:val="24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pPr>
      <w:spacing w:after="120"/>
      <w:ind w:left="360" w:firstLine="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Pr>
      <w:kern w:val="24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FF2002"/>
    <w:rPr>
      <w:kern w:val="24"/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Rematedecarta">
    <w:name w:val="Closing"/>
    <w:basedOn w:val="Normal"/>
    <w:link w:val="RematedecartaCarter"/>
    <w:uiPriority w:val="99"/>
    <w:semiHidden/>
    <w:unhideWhenUsed/>
    <w:pPr>
      <w:spacing w:line="240" w:lineRule="auto"/>
      <w:ind w:left="4320" w:firstLine="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F2002"/>
    <w:rPr>
      <w:kern w:val="24"/>
      <w:sz w:val="22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ind w:firstLine="0"/>
    </w:p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pPr>
      <w:spacing w:line="240" w:lineRule="auto"/>
      <w:ind w:firstLine="0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F2002"/>
    <w:rPr>
      <w:kern w:val="24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Rodap">
    <w:name w:val="footer"/>
    <w:basedOn w:val="Normal"/>
    <w:link w:val="RodapCarter"/>
    <w:uiPriority w:val="99"/>
    <w:unhideWhenUsed/>
    <w:rsid w:val="008002C0"/>
    <w:pPr>
      <w:spacing w:line="240" w:lineRule="auto"/>
      <w:ind w:firstLine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02C0"/>
    <w:rPr>
      <w:kern w:val="24"/>
    </w:rPr>
  </w:style>
  <w:style w:type="table" w:styleId="TabelacomGrelha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  <w:kern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mmarc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mmarc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mmarc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mmarc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arte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vanonormal">
    <w:name w:val="Normal Indent"/>
    <w:basedOn w:val="Normal"/>
    <w:uiPriority w:val="99"/>
    <w:semiHidden/>
    <w:unhideWhenUsed/>
    <w:pPr>
      <w:ind w:left="720" w:firstLine="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pPr>
      <w:spacing w:line="240" w:lineRule="auto"/>
      <w:ind w:firstLine="0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Pr>
      <w:kern w:val="24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ind w:firstLine="0"/>
    </w:p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kern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kern w:val="24"/>
    </w:r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ndice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ndice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ndice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ndice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ndice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ndice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Tipodeletrapredefinidodopargrafo"/>
    <w:uiPriority w:val="5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39"/>
    <w:qFormat/>
    <w:pPr>
      <w:spacing w:before="240"/>
      <w:ind w:firstLine="0"/>
      <w:contextualSpacing/>
    </w:pPr>
  </w:style>
  <w:style w:type="table" w:styleId="TabelaSimples1">
    <w:name w:val="Plain Table 1"/>
    <w:basedOn w:val="Tabe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FF2002"/>
    <w:rPr>
      <w:sz w:val="22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_ug4euqt\AppData\Local\Microsoft\Office\16.0\DTS\pt-PT%7b0357809C-E527-413F-BEB1-9FFE98E3A03A%7d\%7b5D5E58B1-63DF-4531-BFE1-23DE7DE9119D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D0E676B8A14A80972BBB786986D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DF891-6E99-4C59-AD85-C1C276E7FD30}"/>
      </w:docPartPr>
      <w:docPartBody>
        <w:p w:rsidR="00BB06B7" w:rsidRDefault="003067A4">
          <w:pPr>
            <w:pStyle w:val="36D0E676B8A14A80972BBB786986D549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D470F252F58E4513A4B301DDFB3B99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DE8BA6-9873-45D3-990B-0B455C181124}"/>
      </w:docPartPr>
      <w:docPartBody>
        <w:p w:rsidR="00BB06B7" w:rsidRDefault="003067A4">
          <w:pPr>
            <w:pStyle w:val="D470F252F58E4513A4B301DDFB3B99D3"/>
          </w:pPr>
          <w:r w:rsidRPr="00B53282">
            <w:rPr>
              <w:noProof/>
              <w:lang w:bidi="pt-PT"/>
            </w:rPr>
            <w:t>[Insira o Título Aqui, até 12 Palavras, com Uma ou Duas Linhas]</w:t>
          </w:r>
        </w:p>
      </w:docPartBody>
    </w:docPart>
    <w:docPart>
      <w:docPartPr>
        <w:name w:val="84DD8647DAB14FB2B3ED373907A56E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E17236-B01B-40EB-A35A-B36F3D72BC06}"/>
      </w:docPartPr>
      <w:docPartBody>
        <w:p w:rsidR="00BB06B7" w:rsidRDefault="003067A4">
          <w:pPr>
            <w:pStyle w:val="84DD8647DAB14FB2B3ED373907A56EA9"/>
          </w:pPr>
          <w:r w:rsidRPr="00B53282">
            <w:rPr>
              <w:noProof/>
              <w:lang w:bidi="pt-PT"/>
            </w:rPr>
            <w:t>Título das figuras: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A4"/>
    <w:rsid w:val="003067A4"/>
    <w:rsid w:val="003649E1"/>
    <w:rsid w:val="0081272D"/>
    <w:rsid w:val="00BB06B7"/>
    <w:rsid w:val="00C2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6D0E676B8A14A80972BBB786986D549">
    <w:name w:val="36D0E676B8A14A80972BBB786986D549"/>
  </w:style>
  <w:style w:type="paragraph" w:customStyle="1" w:styleId="491E9EF0E998403E9F24BF709DB1D1E7">
    <w:name w:val="491E9EF0E998403E9F24BF709DB1D1E7"/>
  </w:style>
  <w:style w:type="paragraph" w:customStyle="1" w:styleId="9D59D730D5944DE7B8C9A6EA199E77DF">
    <w:name w:val="9D59D730D5944DE7B8C9A6EA199E77DF"/>
  </w:style>
  <w:style w:type="paragraph" w:customStyle="1" w:styleId="077973FF38274953ABBD4D482C7C4856">
    <w:name w:val="077973FF38274953ABBD4D482C7C4856"/>
  </w:style>
  <w:style w:type="paragraph" w:customStyle="1" w:styleId="C1D89E918CD940C988FBA60A97BA7918">
    <w:name w:val="C1D89E918CD940C988FBA60A97BA7918"/>
  </w:style>
  <w:style w:type="paragraph" w:customStyle="1" w:styleId="78369D656B7048D495B6E7CB4024048E">
    <w:name w:val="78369D656B7048D495B6E7CB4024048E"/>
  </w:style>
  <w:style w:type="character" w:styleId="nfase">
    <w:name w:val="Emphasis"/>
    <w:basedOn w:val="Tipodeletrapredefinidodopargrafo"/>
    <w:uiPriority w:val="4"/>
    <w:unhideWhenUsed/>
    <w:qFormat/>
    <w:rPr>
      <w:i/>
      <w:iCs/>
    </w:rPr>
  </w:style>
  <w:style w:type="paragraph" w:customStyle="1" w:styleId="FCB82770E1BF4BD6A14ABE4DCF1BF167">
    <w:name w:val="FCB82770E1BF4BD6A14ABE4DCF1BF167"/>
  </w:style>
  <w:style w:type="paragraph" w:customStyle="1" w:styleId="AA4E319BD74F420B89321F9D0EC0B11A">
    <w:name w:val="AA4E319BD74F420B89321F9D0EC0B11A"/>
  </w:style>
  <w:style w:type="paragraph" w:customStyle="1" w:styleId="D470F252F58E4513A4B301DDFB3B99D3">
    <w:name w:val="D470F252F58E4513A4B301DDFB3B99D3"/>
  </w:style>
  <w:style w:type="paragraph" w:customStyle="1" w:styleId="C2BB0A297D2E4F158A3E93896F465CCC">
    <w:name w:val="C2BB0A297D2E4F158A3E93896F465CCC"/>
  </w:style>
  <w:style w:type="paragraph" w:customStyle="1" w:styleId="B845ED4EE84448B8B1C7651DF791AA5C">
    <w:name w:val="B845ED4EE84448B8B1C7651DF791AA5C"/>
  </w:style>
  <w:style w:type="paragraph" w:customStyle="1" w:styleId="1D25F7D8A1504B99A9C6CB36CE98DADB">
    <w:name w:val="1D25F7D8A1504B99A9C6CB36CE98DADB"/>
  </w:style>
  <w:style w:type="paragraph" w:customStyle="1" w:styleId="275A838D5B2249D1B779E81E117CE0AC">
    <w:name w:val="275A838D5B2249D1B779E81E117CE0AC"/>
  </w:style>
  <w:style w:type="paragraph" w:customStyle="1" w:styleId="8EAB2186BE2C4DB08BB1F6AE2722666A">
    <w:name w:val="8EAB2186BE2C4DB08BB1F6AE2722666A"/>
  </w:style>
  <w:style w:type="paragraph" w:customStyle="1" w:styleId="48FFD4AF415945BBB7D3057C7E31349D">
    <w:name w:val="48FFD4AF415945BBB7D3057C7E31349D"/>
  </w:style>
  <w:style w:type="paragraph" w:customStyle="1" w:styleId="EBFD9B580171442589396290933A7384">
    <w:name w:val="EBFD9B580171442589396290933A7384"/>
  </w:style>
  <w:style w:type="paragraph" w:customStyle="1" w:styleId="DE6FE656035543A893926118EB905FA8">
    <w:name w:val="DE6FE656035543A893926118EB905FA8"/>
  </w:style>
  <w:style w:type="paragraph" w:customStyle="1" w:styleId="25C4AF439B904336976DF6E2FF255595">
    <w:name w:val="25C4AF439B904336976DF6E2FF255595"/>
  </w:style>
  <w:style w:type="paragraph" w:customStyle="1" w:styleId="2F904627B05B4C39B144D7773DF3DA4E">
    <w:name w:val="2F904627B05B4C39B144D7773DF3DA4E"/>
  </w:style>
  <w:style w:type="paragraph" w:customStyle="1" w:styleId="199BEC29A19F4E4098E5C54130CCAF6B">
    <w:name w:val="199BEC29A19F4E4098E5C54130CCAF6B"/>
  </w:style>
  <w:style w:type="paragraph" w:customStyle="1" w:styleId="8727A35923184F569A0B3A998E1FD41C">
    <w:name w:val="8727A35923184F569A0B3A998E1FD41C"/>
  </w:style>
  <w:style w:type="paragraph" w:customStyle="1" w:styleId="C3B38897E7C54405B22F4818A8CD5C1F">
    <w:name w:val="C3B38897E7C54405B22F4818A8CD5C1F"/>
  </w:style>
  <w:style w:type="paragraph" w:customStyle="1" w:styleId="7D5A93D3F61E40CA83796EA9A0ABDF7A">
    <w:name w:val="7D5A93D3F61E40CA83796EA9A0ABDF7A"/>
  </w:style>
  <w:style w:type="paragraph" w:customStyle="1" w:styleId="754015DAB9EB4591B828E32DDE37295F">
    <w:name w:val="754015DAB9EB4591B828E32DDE37295F"/>
  </w:style>
  <w:style w:type="paragraph" w:customStyle="1" w:styleId="5D503BBCD78A483798780D5D30D976A6">
    <w:name w:val="5D503BBCD78A483798780D5D30D976A6"/>
  </w:style>
  <w:style w:type="paragraph" w:customStyle="1" w:styleId="A0161D1DD449448E8FFBD077D76E9B61">
    <w:name w:val="A0161D1DD449448E8FFBD077D76E9B61"/>
  </w:style>
  <w:style w:type="paragraph" w:customStyle="1" w:styleId="98D08C9B00D44E929FE51DED97B01B9B">
    <w:name w:val="98D08C9B00D44E929FE51DED97B01B9B"/>
  </w:style>
  <w:style w:type="paragraph" w:customStyle="1" w:styleId="62E1B357D367487F8D2D5345C228205A">
    <w:name w:val="62E1B357D367487F8D2D5345C228205A"/>
  </w:style>
  <w:style w:type="paragraph" w:customStyle="1" w:styleId="90DED4268EE341A88570EE64878C4163">
    <w:name w:val="90DED4268EE341A88570EE64878C4163"/>
  </w:style>
  <w:style w:type="paragraph" w:customStyle="1" w:styleId="B2917475072B45FBA35D2DB0EAE81DC4">
    <w:name w:val="B2917475072B45FBA35D2DB0EAE81DC4"/>
  </w:style>
  <w:style w:type="paragraph" w:customStyle="1" w:styleId="3C35072D7F614035A88CA9DA8EC5EFAB">
    <w:name w:val="3C35072D7F614035A88CA9DA8EC5EFAB"/>
  </w:style>
  <w:style w:type="paragraph" w:customStyle="1" w:styleId="CA324472658E44E5B247FEF93F6CCB91">
    <w:name w:val="CA324472658E44E5B247FEF93F6CCB91"/>
  </w:style>
  <w:style w:type="paragraph" w:customStyle="1" w:styleId="D1E0B58D9C834E989B880C45C215E65E">
    <w:name w:val="D1E0B58D9C834E989B880C45C215E65E"/>
  </w:style>
  <w:style w:type="paragraph" w:customStyle="1" w:styleId="057AA6C62BCA412E9AD6FFD0C1DF3591">
    <w:name w:val="057AA6C62BCA412E9AD6FFD0C1DF3591"/>
  </w:style>
  <w:style w:type="paragraph" w:customStyle="1" w:styleId="D330058067E84977B8A6FFB62A14F06B">
    <w:name w:val="D330058067E84977B8A6FFB62A14F06B"/>
  </w:style>
  <w:style w:type="paragraph" w:customStyle="1" w:styleId="44B7FA92A78740539CE42284230A153C">
    <w:name w:val="44B7FA92A78740539CE42284230A153C"/>
  </w:style>
  <w:style w:type="paragraph" w:customStyle="1" w:styleId="B6B7013198CB451B80BBA22F5A3AF647">
    <w:name w:val="B6B7013198CB451B80BBA22F5A3AF647"/>
  </w:style>
  <w:style w:type="paragraph" w:customStyle="1" w:styleId="0BD8062B8AC24711A876B245D6846718">
    <w:name w:val="0BD8062B8AC24711A876B245D6846718"/>
  </w:style>
  <w:style w:type="paragraph" w:customStyle="1" w:styleId="B38ECFF267B1430DB003B227CE4D97E7">
    <w:name w:val="B38ECFF267B1430DB003B227CE4D97E7"/>
  </w:style>
  <w:style w:type="paragraph" w:customStyle="1" w:styleId="C5E66B9E59B24F7886662A0576EC3F73">
    <w:name w:val="C5E66B9E59B24F7886662A0576EC3F73"/>
  </w:style>
  <w:style w:type="paragraph" w:customStyle="1" w:styleId="BCB3D7752CEF45979FACF90375460060">
    <w:name w:val="BCB3D7752CEF45979FACF90375460060"/>
  </w:style>
  <w:style w:type="paragraph" w:customStyle="1" w:styleId="8332E4428A204BEFAFA4835F9312FD6B">
    <w:name w:val="8332E4428A204BEFAFA4835F9312FD6B"/>
  </w:style>
  <w:style w:type="paragraph" w:customStyle="1" w:styleId="4F8AABC95D6B446F92F6AABB6907A319">
    <w:name w:val="4F8AABC95D6B446F92F6AABB6907A319"/>
  </w:style>
  <w:style w:type="paragraph" w:customStyle="1" w:styleId="A8BE8680B4024CEC8BB2EACCCE6AF654">
    <w:name w:val="A8BE8680B4024CEC8BB2EACCCE6AF654"/>
  </w:style>
  <w:style w:type="paragraph" w:customStyle="1" w:styleId="7E88D25807864303B054E5BA2B4E7050">
    <w:name w:val="7E88D25807864303B054E5BA2B4E7050"/>
  </w:style>
  <w:style w:type="paragraph" w:customStyle="1" w:styleId="C968D38D7B1E481F9B30793B5AE81E19">
    <w:name w:val="C968D38D7B1E481F9B30793B5AE81E19"/>
  </w:style>
  <w:style w:type="paragraph" w:customStyle="1" w:styleId="14ED36DD8984499C93D8417E2B096CDC">
    <w:name w:val="14ED36DD8984499C93D8417E2B096CDC"/>
  </w:style>
  <w:style w:type="paragraph" w:customStyle="1" w:styleId="9D430A19245649E8B69901DE72FEC11D">
    <w:name w:val="9D430A19245649E8B69901DE72FEC11D"/>
  </w:style>
  <w:style w:type="paragraph" w:customStyle="1" w:styleId="175523663DE04E309A39A56B40625505">
    <w:name w:val="175523663DE04E309A39A56B40625505"/>
  </w:style>
  <w:style w:type="paragraph" w:customStyle="1" w:styleId="65DDFA2B40D44F6D9C371E85A1276AA8">
    <w:name w:val="65DDFA2B40D44F6D9C371E85A1276AA8"/>
  </w:style>
  <w:style w:type="paragraph" w:customStyle="1" w:styleId="A346366D73374917819C33BEE6418326">
    <w:name w:val="A346366D73374917819C33BEE6418326"/>
  </w:style>
  <w:style w:type="paragraph" w:customStyle="1" w:styleId="40539346AA454795B2FC3B11FA31A4F4">
    <w:name w:val="40539346AA454795B2FC3B11FA31A4F4"/>
  </w:style>
  <w:style w:type="paragraph" w:customStyle="1" w:styleId="DDB06B57FEBD4CF5B18942AF8992E4E7">
    <w:name w:val="DDB06B57FEBD4CF5B18942AF8992E4E7"/>
  </w:style>
  <w:style w:type="paragraph" w:customStyle="1" w:styleId="5F55242D7BDB4665BB8F7C86767FBE82">
    <w:name w:val="5F55242D7BDB4665BB8F7C86767FBE82"/>
  </w:style>
  <w:style w:type="paragraph" w:customStyle="1" w:styleId="6E072FA3EB5E488D8811ECCB87CCA3C9">
    <w:name w:val="6E072FA3EB5E488D8811ECCB87CCA3C9"/>
  </w:style>
  <w:style w:type="paragraph" w:customStyle="1" w:styleId="2014E89394AF41D787458A220AB1DC6D">
    <w:name w:val="2014E89394AF41D787458A220AB1DC6D"/>
  </w:style>
  <w:style w:type="paragraph" w:customStyle="1" w:styleId="F4FCC17BA978454AA2669569D12954DA">
    <w:name w:val="F4FCC17BA978454AA2669569D12954DA"/>
  </w:style>
  <w:style w:type="paragraph" w:customStyle="1" w:styleId="04CAA5EE53E84033B71AB4D88E107036">
    <w:name w:val="04CAA5EE53E84033B71AB4D88E107036"/>
  </w:style>
  <w:style w:type="paragraph" w:customStyle="1" w:styleId="CDECA063638B43DC88CE2869F90C7ECB">
    <w:name w:val="CDECA063638B43DC88CE2869F90C7ECB"/>
  </w:style>
  <w:style w:type="paragraph" w:customStyle="1" w:styleId="6E82F71A0E374B54B0BA54B52C9671C6">
    <w:name w:val="6E82F71A0E374B54B0BA54B52C9671C6"/>
  </w:style>
  <w:style w:type="paragraph" w:customStyle="1" w:styleId="CFDD113F34074F9FA19D482AAA4011CB">
    <w:name w:val="CFDD113F34074F9FA19D482AAA4011CB"/>
  </w:style>
  <w:style w:type="paragraph" w:customStyle="1" w:styleId="84DD8647DAB14FB2B3ED373907A56EA9">
    <w:name w:val="84DD8647DAB14FB2B3ED373907A56EA9"/>
  </w:style>
  <w:style w:type="paragraph" w:customStyle="1" w:styleId="7C025D588B834BD0B06AA9FEBCAEB39F">
    <w:name w:val="7C025D588B834BD0B06AA9FEBCAEB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{BA14EC70-E968-4686-A54B-1C959D117780}</b:Guid>
    <b:Title>Título do Artigo</b:Title>
    <b:Year>Ano</b:Year>
    <b:JournalName>Título da Publicação</b:JournalName>
    <b:Pages>Páginas De – A</b:Pages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1</b:RefOrder>
  </b:Source>
  <b:Source>
    <b:Tag>Last</b:Tag>
    <b:SourceType>Book</b:SourceType>
    <b:Guid>{AE992392-9670-4920-84C8-1214172C5B8E}</b:Guid>
    <b:Title>Título do Livro</b:Title>
    <b:Year>Ano</b:Year>
    <b:City>Nome da Localidade</b:City>
    <b:Publisher>Nome da Editora</b:Publisher>
    <b:Author>
      <b:Author>
        <b:NameList>
          <b:Person>
            <b:Last>Apelido</b:Last>
            <b:First>Nome</b:First>
            <b:Middle>Próprio, Segundo Nome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46F7926-E948-4154-B99D-EEB7044B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{5D5E58B1-63DF-4531-BFE1-23DE7DE9119D}tf03982351_win32.dotx</Template>
  <TotalTime>31</TotalTime>
  <Pages>5</Pages>
  <Words>228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trabalho Prático Programação em ambiente web Epóca Especial</vt:lpstr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e caracterização do projeto</dc:title>
  <dc:subject/>
  <dc:creator>Diogo Carvalho</dc:creator>
  <cp:keywords/>
  <dc:description/>
  <cp:lastModifiedBy>Diogo Carvalho</cp:lastModifiedBy>
  <cp:revision>5</cp:revision>
  <dcterms:created xsi:type="dcterms:W3CDTF">2020-08-28T16:25:00Z</dcterms:created>
  <dcterms:modified xsi:type="dcterms:W3CDTF">2020-09-09T21:51:00Z</dcterms:modified>
</cp:coreProperties>
</file>